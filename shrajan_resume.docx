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221440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C014326" w14:textId="3AD2D74E" w:rsidR="00CA6962" w:rsidRPr="00CA6962" w:rsidRDefault="00645B80" w:rsidP="00CA6962">
            <w:pPr>
              <w:pStyle w:val="Title"/>
              <w:rPr>
                <w:b/>
                <w:iCs/>
                <w:color w:val="262626" w:themeColor="text1" w:themeTint="D9"/>
              </w:rPr>
            </w:pPr>
            <w:r w:rsidRPr="00266508">
              <w:rPr>
                <w:b/>
                <w:bCs/>
                <w:color w:val="auto"/>
              </w:rPr>
              <w:t>Shrajan</w:t>
            </w:r>
            <w:r w:rsidR="00692703" w:rsidRPr="00645B80">
              <w:rPr>
                <w:color w:val="auto"/>
              </w:rPr>
              <w:t xml:space="preserve"> </w:t>
            </w:r>
            <w:r>
              <w:rPr>
                <w:rStyle w:val="IntenseEmphasis"/>
              </w:rPr>
              <w:t>gupta</w:t>
            </w:r>
          </w:p>
          <w:p w14:paraId="15E1845D" w14:textId="519E1AFB" w:rsidR="00692703" w:rsidRPr="00CF1A49" w:rsidRDefault="00000000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1D677322238F46D9BE368A775C401CC5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Address</w:t>
                </w:r>
              </w:sdtContent>
            </w:sdt>
            <w:r w:rsidR="00645B80">
              <w:t xml:space="preserve">: Indore, M.P., India        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FB9F338B72342BA86B9433AD905321B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A08C509A24F049BAB9BF88CA1CFDDD56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Phone</w:t>
                </w:r>
              </w:sdtContent>
            </w:sdt>
            <w:r w:rsidR="00645B80">
              <w:t>: +91 7024712229</w:t>
            </w:r>
          </w:p>
          <w:p w14:paraId="079FA247" w14:textId="2EFC125C" w:rsidR="00692703" w:rsidRPr="00CF1A49" w:rsidRDefault="00645B80" w:rsidP="00913946">
            <w:pPr>
              <w:pStyle w:val="ContactInfoEmphasis"/>
              <w:contextualSpacing w:val="0"/>
            </w:pPr>
            <w:r>
              <w:t>Shrajangupta1@gmail.com</w:t>
            </w:r>
            <w:r w:rsidR="00692703" w:rsidRPr="00CF1A49">
              <w:t xml:space="preserve"> </w:t>
            </w:r>
            <w:r>
              <w:t xml:space="preserve">    </w:t>
            </w:r>
            <w:sdt>
              <w:sdtPr>
                <w:alias w:val="Divider dot:"/>
                <w:tag w:val="Divider dot:"/>
                <w:id w:val="2000459528"/>
                <w:placeholder>
                  <w:docPart w:val="63A564EC5F0A485A8738C39BAC02B974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DC892D791D2C498FABFFF985C2F35922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LinkedIn Profile</w:t>
                </w:r>
              </w:sdtContent>
            </w:sdt>
            <w:r>
              <w:t xml:space="preserve">: </w:t>
            </w:r>
            <w:r w:rsidRPr="00645B80">
              <w:t>linkedin.com/in/shrajangupta1/</w:t>
            </w:r>
          </w:p>
        </w:tc>
      </w:tr>
      <w:tr w:rsidR="009571D8" w:rsidRPr="00CF1A49" w14:paraId="5F8295B7" w14:textId="77777777" w:rsidTr="00692703">
        <w:tc>
          <w:tcPr>
            <w:tcW w:w="9360" w:type="dxa"/>
            <w:tcMar>
              <w:top w:w="432" w:type="dxa"/>
            </w:tcMar>
          </w:tcPr>
          <w:p w14:paraId="75475B8C" w14:textId="5B088883" w:rsidR="00645B80" w:rsidRPr="00645B80" w:rsidRDefault="00645B80" w:rsidP="00913946">
            <w:pPr>
              <w:contextualSpacing w:val="0"/>
              <w:rPr>
                <w:color w:val="auto"/>
              </w:rPr>
            </w:pPr>
            <w:r w:rsidRPr="00645B80">
              <w:rPr>
                <w:rFonts w:asciiTheme="majorHAnsi" w:hAnsiTheme="majorHAnsi"/>
                <w:b/>
                <w:bCs/>
                <w:color w:val="auto"/>
                <w:sz w:val="28"/>
                <w:szCs w:val="28"/>
              </w:rPr>
              <w:t>PROFILE</w:t>
            </w:r>
            <w:r w:rsidR="00266508">
              <w:rPr>
                <w:rFonts w:asciiTheme="majorHAnsi" w:hAnsiTheme="majorHAnsi"/>
                <w:b/>
                <w:bCs/>
                <w:color w:val="auto"/>
                <w:sz w:val="28"/>
                <w:szCs w:val="28"/>
              </w:rPr>
              <w:t xml:space="preserve"> SUMMARY</w:t>
            </w:r>
          </w:p>
          <w:p w14:paraId="213A9569" w14:textId="00ABA395" w:rsidR="001755A8" w:rsidRPr="00CF1A49" w:rsidRDefault="00645B80" w:rsidP="00913946">
            <w:pPr>
              <w:contextualSpacing w:val="0"/>
            </w:pPr>
            <w:r>
              <w:t xml:space="preserve">Junior programmer with proven skills in C++ and java and a fresher who is seeking a </w:t>
            </w:r>
            <w:r w:rsidR="005950B2">
              <w:t>part</w:t>
            </w:r>
            <w:r w:rsidR="00266508">
              <w:t>-time</w:t>
            </w:r>
            <w:r>
              <w:t xml:space="preserve"> position in a reputable organization, in which the personal abilities I posse</w:t>
            </w:r>
            <w:r w:rsidR="003F168D">
              <w:t>s</w:t>
            </w:r>
            <w:r>
              <w:t>s, can assist with the implementation of innovative ideas, creativity, and skills for this developed firm. To add creativity and resour</w:t>
            </w:r>
            <w:r w:rsidR="003F168D">
              <w:t>c</w:t>
            </w:r>
            <w:r>
              <w:t>efu</w:t>
            </w:r>
            <w:r w:rsidR="003F168D">
              <w:t xml:space="preserve">l </w:t>
            </w:r>
            <w:r>
              <w:t>working to achieve the corporation success, as well as the success for myself as a valuable representative.</w:t>
            </w:r>
          </w:p>
        </w:tc>
      </w:tr>
    </w:tbl>
    <w:sdt>
      <w:sdtPr>
        <w:alias w:val="Education:"/>
        <w:tag w:val="Education:"/>
        <w:id w:val="-1908763273"/>
        <w:placeholder>
          <w:docPart w:val="1D73E2D3C95C4380A2B2A3AE689D8203"/>
        </w:placeholder>
        <w:temporary/>
        <w:showingPlcHdr/>
        <w15:appearance w15:val="hidden"/>
      </w:sdtPr>
      <w:sdtContent>
        <w:p w14:paraId="69832D78" w14:textId="77777777" w:rsidR="00DA59AA" w:rsidRPr="00CF1A49" w:rsidRDefault="00DA59AA" w:rsidP="0097790C">
          <w:pPr>
            <w:pStyle w:val="Heading1"/>
          </w:pPr>
          <w:r w:rsidRPr="00645B80">
            <w:rPr>
              <w:color w:val="auto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E5882AA" w14:textId="77777777" w:rsidTr="00D66A52">
        <w:tc>
          <w:tcPr>
            <w:tcW w:w="9355" w:type="dxa"/>
          </w:tcPr>
          <w:p w14:paraId="687430FA" w14:textId="3CF6E82F" w:rsidR="001D0BF1" w:rsidRPr="00CF1A49" w:rsidRDefault="00DA1F2A" w:rsidP="001D0BF1">
            <w:pPr>
              <w:pStyle w:val="Heading3"/>
              <w:contextualSpacing w:val="0"/>
            </w:pPr>
            <w:r>
              <w:t>2025</w:t>
            </w:r>
          </w:p>
          <w:p w14:paraId="4C87E599" w14:textId="5853DD35" w:rsidR="001D0BF1" w:rsidRPr="00CF1A49" w:rsidRDefault="00DA1F2A" w:rsidP="001D0BF1">
            <w:pPr>
              <w:pStyle w:val="Heading2"/>
              <w:contextualSpacing w:val="0"/>
            </w:pPr>
            <w:r>
              <w:t>B</w:t>
            </w:r>
            <w:r w:rsidR="00266508">
              <w:t>.tECH.</w:t>
            </w:r>
            <w:r w:rsidR="001D0BF1" w:rsidRPr="00CF1A49">
              <w:t xml:space="preserve">, </w:t>
            </w:r>
            <w:r w:rsidR="00266508">
              <w:rPr>
                <w:rStyle w:val="SubtleReference"/>
              </w:rPr>
              <w:t>SGSITS, INDORE</w:t>
            </w:r>
          </w:p>
          <w:p w14:paraId="0900CAEE" w14:textId="0221B318" w:rsidR="007538DC" w:rsidRDefault="00266508" w:rsidP="007538DC">
            <w:pPr>
              <w:contextualSpacing w:val="0"/>
            </w:pPr>
            <w:r>
              <w:t>Computer Science 2</w:t>
            </w:r>
            <w:r w:rsidRPr="00266508">
              <w:rPr>
                <w:vertAlign w:val="superscript"/>
              </w:rPr>
              <w:t>nd</w:t>
            </w:r>
            <w:r>
              <w:t xml:space="preserve"> year student. Current CGPA </w:t>
            </w:r>
            <w:r w:rsidR="00BA4BA6">
              <w:t>8.3</w:t>
            </w:r>
          </w:p>
          <w:p w14:paraId="14800550" w14:textId="47692F37" w:rsidR="00BA4BA6" w:rsidRPr="00CF1A49" w:rsidRDefault="00BA4BA6" w:rsidP="007538DC">
            <w:pPr>
              <w:contextualSpacing w:val="0"/>
            </w:pPr>
            <w:r>
              <w:t>OOPs, DSA, WEB-</w:t>
            </w:r>
            <w:r w:rsidR="005950B2">
              <w:t>Development</w:t>
            </w:r>
            <w:r w:rsidR="003D2EEA">
              <w:t>, OS</w:t>
            </w:r>
          </w:p>
        </w:tc>
      </w:tr>
      <w:tr w:rsidR="00F61DF9" w:rsidRPr="00CF1A49" w14:paraId="3C6134E6" w14:textId="77777777" w:rsidTr="00F61DF9">
        <w:tc>
          <w:tcPr>
            <w:tcW w:w="9355" w:type="dxa"/>
            <w:tcMar>
              <w:top w:w="216" w:type="dxa"/>
            </w:tcMar>
          </w:tcPr>
          <w:p w14:paraId="74997ADD" w14:textId="547B0406" w:rsidR="00F61DF9" w:rsidRPr="00CF1A49" w:rsidRDefault="00BA4BA6" w:rsidP="00F61DF9">
            <w:pPr>
              <w:pStyle w:val="Heading3"/>
              <w:contextualSpacing w:val="0"/>
            </w:pPr>
            <w:r>
              <w:t>2020</w:t>
            </w:r>
          </w:p>
          <w:p w14:paraId="3F0B5896" w14:textId="3BD93031" w:rsidR="00F61DF9" w:rsidRPr="00CF1A49" w:rsidRDefault="00BA4BA6" w:rsidP="00F61DF9">
            <w:pPr>
              <w:pStyle w:val="Heading2"/>
              <w:contextualSpacing w:val="0"/>
            </w:pPr>
            <w:r>
              <w:t>senior sec. school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carmel convent school, bhopal</w:t>
            </w:r>
          </w:p>
          <w:p w14:paraId="27DA324A" w14:textId="1135EFB2" w:rsidR="00F61DF9" w:rsidRDefault="00BA4BA6" w:rsidP="00F61DF9">
            <w:r>
              <w:t>CBSE 93.4%. SCHOOL TOPPER, STREAM TOPPER</w:t>
            </w:r>
            <w:r w:rsidR="005950B2">
              <w:t>.</w:t>
            </w:r>
          </w:p>
          <w:p w14:paraId="2B71AE06" w14:textId="77777777" w:rsidR="00BA4BA6" w:rsidRDefault="00BA4BA6" w:rsidP="00F61DF9"/>
          <w:p w14:paraId="35A5685B" w14:textId="796AB25B" w:rsidR="00BA4BA6" w:rsidRPr="00CF1A49" w:rsidRDefault="00BA4BA6" w:rsidP="00BA4BA6">
            <w:pPr>
              <w:pStyle w:val="Heading3"/>
              <w:contextualSpacing w:val="0"/>
            </w:pPr>
            <w:r>
              <w:t>2018</w:t>
            </w:r>
          </w:p>
          <w:p w14:paraId="25A14C9E" w14:textId="0EB721F2" w:rsidR="00BA4BA6" w:rsidRPr="00CF1A49" w:rsidRDefault="00BA4BA6" w:rsidP="00BA4BA6">
            <w:pPr>
              <w:pStyle w:val="Heading2"/>
              <w:contextualSpacing w:val="0"/>
            </w:pPr>
            <w:r>
              <w:t>HIGHER sec. school</w:t>
            </w:r>
            <w:r w:rsidRPr="00CF1A49">
              <w:t xml:space="preserve">, </w:t>
            </w:r>
            <w:r>
              <w:rPr>
                <w:rStyle w:val="SubtleReference"/>
              </w:rPr>
              <w:t>carmel convent school, bhopal</w:t>
            </w:r>
          </w:p>
          <w:p w14:paraId="38050FE8" w14:textId="2DE4005D" w:rsidR="00BA4BA6" w:rsidRDefault="00BA4BA6" w:rsidP="00BA4BA6">
            <w:r>
              <w:t>CBSE 92.4%. SCHOOL TOPPER, MATHEMATICS TOPPER.</w:t>
            </w:r>
          </w:p>
          <w:p w14:paraId="31524657" w14:textId="78C7FE3F" w:rsidR="00BA4BA6" w:rsidRDefault="00BA4BA6" w:rsidP="00F61DF9"/>
        </w:tc>
      </w:tr>
    </w:tbl>
    <w:sdt>
      <w:sdtPr>
        <w:alias w:val="Skills:"/>
        <w:tag w:val="Skills:"/>
        <w:id w:val="-1392877668"/>
        <w:placeholder>
          <w:docPart w:val="806ED0B23FED4BE8AA49C0D8FFD11673"/>
        </w:placeholder>
        <w:temporary/>
        <w:showingPlcHdr/>
        <w15:appearance w15:val="hidden"/>
      </w:sdtPr>
      <w:sdtContent>
        <w:p w14:paraId="7837255B" w14:textId="77777777" w:rsidR="00486277" w:rsidRPr="00CF1A49" w:rsidRDefault="00486277" w:rsidP="00486277">
          <w:pPr>
            <w:pStyle w:val="Heading1"/>
          </w:pPr>
          <w:r w:rsidRPr="00645B80">
            <w:rPr>
              <w:color w:val="auto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E05FE43" w14:textId="77777777" w:rsidTr="00CF1A49">
        <w:tc>
          <w:tcPr>
            <w:tcW w:w="4675" w:type="dxa"/>
          </w:tcPr>
          <w:p w14:paraId="76A11109" w14:textId="6CB87279" w:rsidR="001E3120" w:rsidRPr="006E1507" w:rsidRDefault="00BA4BA6" w:rsidP="006E1507">
            <w:pPr>
              <w:pStyle w:val="ListBullet"/>
              <w:contextualSpacing w:val="0"/>
            </w:pPr>
            <w:r>
              <w:t xml:space="preserve">Microsoft </w:t>
            </w:r>
            <w:r w:rsidR="00CA6962">
              <w:t>Office:</w:t>
            </w:r>
            <w:r>
              <w:t xml:space="preserve"> </w:t>
            </w:r>
            <w:r w:rsidR="00CA6962">
              <w:t>Equipped to use MS Excel and PowerPoint.</w:t>
            </w:r>
          </w:p>
          <w:p w14:paraId="47B71717" w14:textId="77777777" w:rsidR="001F4E6D" w:rsidRDefault="00CA6962" w:rsidP="006E1507">
            <w:pPr>
              <w:pStyle w:val="ListBullet"/>
              <w:contextualSpacing w:val="0"/>
            </w:pPr>
            <w:r>
              <w:t>Communication: Proficient in English for Business Perusal.</w:t>
            </w:r>
          </w:p>
          <w:p w14:paraId="1EC562DD" w14:textId="77777777" w:rsidR="00CA6962" w:rsidRDefault="00CA6962" w:rsidP="006E1507">
            <w:pPr>
              <w:pStyle w:val="ListBullet"/>
              <w:contextualSpacing w:val="0"/>
            </w:pPr>
            <w:r>
              <w:t>Teamwork, adaptability, Emotional Intelligence.</w:t>
            </w:r>
          </w:p>
          <w:p w14:paraId="1C178593" w14:textId="4A7793FF" w:rsidR="005950B2" w:rsidRPr="006E1507" w:rsidRDefault="005950B2" w:rsidP="006E1507">
            <w:pPr>
              <w:pStyle w:val="ListBullet"/>
              <w:contextualSpacing w:val="0"/>
            </w:pPr>
            <w:r>
              <w:t>Strategy and competitiveness.</w:t>
            </w:r>
          </w:p>
        </w:tc>
        <w:tc>
          <w:tcPr>
            <w:tcW w:w="4675" w:type="dxa"/>
            <w:tcMar>
              <w:left w:w="360" w:type="dxa"/>
            </w:tcMar>
          </w:tcPr>
          <w:p w14:paraId="4D6C2341" w14:textId="33BF1FB1" w:rsidR="003A0632" w:rsidRPr="006E1507" w:rsidRDefault="00CA6962" w:rsidP="006E1507">
            <w:pPr>
              <w:pStyle w:val="ListBullet"/>
              <w:contextualSpacing w:val="0"/>
            </w:pPr>
            <w:r>
              <w:t>Languages: English and Hindi.</w:t>
            </w:r>
          </w:p>
          <w:p w14:paraId="4891600F" w14:textId="48EF46D5" w:rsidR="001E3120" w:rsidRPr="006E1507" w:rsidRDefault="00CA6962" w:rsidP="006E1507">
            <w:pPr>
              <w:pStyle w:val="ListBullet"/>
              <w:contextualSpacing w:val="0"/>
            </w:pPr>
            <w:r>
              <w:t>Web Development Skills.</w:t>
            </w:r>
          </w:p>
          <w:p w14:paraId="11CE251A" w14:textId="345F26C3" w:rsidR="001E3120" w:rsidRDefault="00CA6962" w:rsidP="006E1507">
            <w:pPr>
              <w:pStyle w:val="ListBullet"/>
              <w:contextualSpacing w:val="0"/>
            </w:pPr>
            <w:r>
              <w:t xml:space="preserve">Programming Skills in C++, C, Java, </w:t>
            </w:r>
            <w:r w:rsidR="003D2EEA">
              <w:t xml:space="preserve">Python, </w:t>
            </w:r>
            <w:proofErr w:type="spellStart"/>
            <w:r w:rsidR="003D2EEA">
              <w:t>mySQL</w:t>
            </w:r>
            <w:proofErr w:type="spellEnd"/>
          </w:p>
          <w:p w14:paraId="250B665B" w14:textId="79CD6C77" w:rsidR="00CA6962" w:rsidRDefault="00CA6962" w:rsidP="006E1507">
            <w:pPr>
              <w:pStyle w:val="ListBullet"/>
              <w:contextualSpacing w:val="0"/>
            </w:pPr>
            <w:r>
              <w:t>Critical thinking and working under pressure</w:t>
            </w:r>
          </w:p>
          <w:p w14:paraId="004114CB" w14:textId="77777777" w:rsidR="00CA6962" w:rsidRDefault="00CA6962" w:rsidP="006E1507">
            <w:pPr>
              <w:pStyle w:val="ListBullet"/>
              <w:contextualSpacing w:val="0"/>
            </w:pPr>
            <w:r>
              <w:t>Conflict Resolution and Problem Solving.</w:t>
            </w:r>
          </w:p>
          <w:p w14:paraId="0C1F0B6D" w14:textId="1FFD5E08" w:rsidR="005950B2" w:rsidRPr="006E1507" w:rsidRDefault="005950B2" w:rsidP="006E1507">
            <w:pPr>
              <w:pStyle w:val="ListBullet"/>
              <w:contextualSpacing w:val="0"/>
            </w:pPr>
            <w:r>
              <w:t>Proficient in Mathematics.</w:t>
            </w:r>
          </w:p>
        </w:tc>
      </w:tr>
    </w:tbl>
    <w:sdt>
      <w:sdtPr>
        <w:alias w:val="Activities:"/>
        <w:tag w:val="Activities:"/>
        <w:id w:val="1223332893"/>
        <w:placeholder>
          <w:docPart w:val="0AC26BAFA465458FB29A9FE22850A289"/>
        </w:placeholder>
        <w:temporary/>
        <w:showingPlcHdr/>
        <w15:appearance w15:val="hidden"/>
      </w:sdtPr>
      <w:sdtContent>
        <w:p w14:paraId="66F80384" w14:textId="77777777" w:rsidR="00AD782D" w:rsidRPr="00CF1A49" w:rsidRDefault="0062312F" w:rsidP="0062312F">
          <w:pPr>
            <w:pStyle w:val="Heading1"/>
          </w:pPr>
          <w:r w:rsidRPr="00645B80">
            <w:rPr>
              <w:color w:val="auto"/>
            </w:rPr>
            <w:t>Activities</w:t>
          </w:r>
        </w:p>
      </w:sdtContent>
    </w:sdt>
    <w:p w14:paraId="53ABBB1D" w14:textId="7C06FFEE" w:rsidR="00B51D1B" w:rsidRDefault="00CA6962" w:rsidP="006E1507">
      <w:r>
        <w:t xml:space="preserve">Participated in </w:t>
      </w:r>
      <w:proofErr w:type="spellStart"/>
      <w:r>
        <w:t>CodeRush</w:t>
      </w:r>
      <w:proofErr w:type="spellEnd"/>
      <w:r>
        <w:t xml:space="preserve"> Coding Challenge hosted in institute SGSITS, Indore. </w:t>
      </w:r>
      <w:r w:rsidR="005950B2">
        <w:t>Weekly contest at CodeChef.com.</w:t>
      </w:r>
    </w:p>
    <w:p w14:paraId="778E10AF" w14:textId="77777777" w:rsidR="005950B2" w:rsidRDefault="005950B2" w:rsidP="006E1507"/>
    <w:p w14:paraId="116B1168" w14:textId="780EDD07" w:rsidR="00961CDE" w:rsidRDefault="00E9670E" w:rsidP="006E1507">
      <w:r>
        <w:t>Certified in Communication Skills from TCS.</w:t>
      </w:r>
    </w:p>
    <w:p w14:paraId="6FF52DE3" w14:textId="77777777" w:rsidR="00BA4BA6" w:rsidRPr="006E1507" w:rsidRDefault="00BA4BA6" w:rsidP="006E1507"/>
    <w:sectPr w:rsidR="00BA4BA6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4C263" w14:textId="77777777" w:rsidR="00866A8A" w:rsidRDefault="00866A8A" w:rsidP="0068194B">
      <w:r>
        <w:separator/>
      </w:r>
    </w:p>
    <w:p w14:paraId="13B20EB8" w14:textId="77777777" w:rsidR="00866A8A" w:rsidRDefault="00866A8A"/>
    <w:p w14:paraId="30EB7443" w14:textId="77777777" w:rsidR="00866A8A" w:rsidRDefault="00866A8A"/>
  </w:endnote>
  <w:endnote w:type="continuationSeparator" w:id="0">
    <w:p w14:paraId="1DD7BB53" w14:textId="77777777" w:rsidR="00866A8A" w:rsidRDefault="00866A8A" w:rsidP="0068194B">
      <w:r>
        <w:continuationSeparator/>
      </w:r>
    </w:p>
    <w:p w14:paraId="783A3205" w14:textId="77777777" w:rsidR="00866A8A" w:rsidRDefault="00866A8A"/>
    <w:p w14:paraId="6B9DE5F8" w14:textId="77777777" w:rsidR="00866A8A" w:rsidRDefault="00866A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36AA2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9EB24" w14:textId="77777777" w:rsidR="00866A8A" w:rsidRDefault="00866A8A" w:rsidP="0068194B">
      <w:r>
        <w:separator/>
      </w:r>
    </w:p>
    <w:p w14:paraId="2F0EB2AC" w14:textId="77777777" w:rsidR="00866A8A" w:rsidRDefault="00866A8A"/>
    <w:p w14:paraId="61E94E38" w14:textId="77777777" w:rsidR="00866A8A" w:rsidRDefault="00866A8A"/>
  </w:footnote>
  <w:footnote w:type="continuationSeparator" w:id="0">
    <w:p w14:paraId="6B19B15B" w14:textId="77777777" w:rsidR="00866A8A" w:rsidRDefault="00866A8A" w:rsidP="0068194B">
      <w:r>
        <w:continuationSeparator/>
      </w:r>
    </w:p>
    <w:p w14:paraId="53B5D1C4" w14:textId="77777777" w:rsidR="00866A8A" w:rsidRDefault="00866A8A"/>
    <w:p w14:paraId="013D20A7" w14:textId="77777777" w:rsidR="00866A8A" w:rsidRDefault="00866A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3E36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8150D5" wp14:editId="2906C66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AAE8C76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90987669">
    <w:abstractNumId w:val="9"/>
  </w:num>
  <w:num w:numId="2" w16cid:durableId="2096783282">
    <w:abstractNumId w:val="8"/>
  </w:num>
  <w:num w:numId="3" w16cid:durableId="1978757204">
    <w:abstractNumId w:val="7"/>
  </w:num>
  <w:num w:numId="4" w16cid:durableId="938372892">
    <w:abstractNumId w:val="6"/>
  </w:num>
  <w:num w:numId="5" w16cid:durableId="479422600">
    <w:abstractNumId w:val="10"/>
  </w:num>
  <w:num w:numId="6" w16cid:durableId="1741053395">
    <w:abstractNumId w:val="3"/>
  </w:num>
  <w:num w:numId="7" w16cid:durableId="1999191694">
    <w:abstractNumId w:val="11"/>
  </w:num>
  <w:num w:numId="8" w16cid:durableId="35856467">
    <w:abstractNumId w:val="2"/>
  </w:num>
  <w:num w:numId="9" w16cid:durableId="1813937040">
    <w:abstractNumId w:val="12"/>
  </w:num>
  <w:num w:numId="10" w16cid:durableId="327364572">
    <w:abstractNumId w:val="5"/>
  </w:num>
  <w:num w:numId="11" w16cid:durableId="1405641053">
    <w:abstractNumId w:val="4"/>
  </w:num>
  <w:num w:numId="12" w16cid:durableId="1909881691">
    <w:abstractNumId w:val="1"/>
  </w:num>
  <w:num w:numId="13" w16cid:durableId="82000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80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6508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05BB"/>
    <w:rsid w:val="003B5928"/>
    <w:rsid w:val="003D2EEA"/>
    <w:rsid w:val="003D380F"/>
    <w:rsid w:val="003E160D"/>
    <w:rsid w:val="003F168D"/>
    <w:rsid w:val="003F1D5F"/>
    <w:rsid w:val="00405128"/>
    <w:rsid w:val="00406CFF"/>
    <w:rsid w:val="00416B25"/>
    <w:rsid w:val="00420592"/>
    <w:rsid w:val="004319E0"/>
    <w:rsid w:val="004367DE"/>
    <w:rsid w:val="00437E8C"/>
    <w:rsid w:val="00440225"/>
    <w:rsid w:val="004434B4"/>
    <w:rsid w:val="004726BC"/>
    <w:rsid w:val="00474105"/>
    <w:rsid w:val="00480E6E"/>
    <w:rsid w:val="00486277"/>
    <w:rsid w:val="00494CF6"/>
    <w:rsid w:val="00495F8D"/>
    <w:rsid w:val="004A0E22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50B2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5B80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66A8A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1CDE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A4BA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A6962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1F2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9670E"/>
    <w:rsid w:val="00EA5099"/>
    <w:rsid w:val="00EC1351"/>
    <w:rsid w:val="00EC4CBF"/>
    <w:rsid w:val="00ED5697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67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dge\AppData\Roaming\Microsoft\Templates\Modern%20chronological%20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677322238F46D9BE368A775C401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4A0EB-9A8B-478B-8EDB-20C2FA162B36}"/>
      </w:docPartPr>
      <w:docPartBody>
        <w:p w:rsidR="004F3980" w:rsidRDefault="00000000">
          <w:pPr>
            <w:pStyle w:val="1D677322238F46D9BE368A775C401CC5"/>
          </w:pPr>
          <w:r w:rsidRPr="00CF1A49">
            <w:t>Address</w:t>
          </w:r>
        </w:p>
      </w:docPartBody>
    </w:docPart>
    <w:docPart>
      <w:docPartPr>
        <w:name w:val="0FB9F338B72342BA86B9433AD9053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DBA2E-78E3-4460-8BC9-B4B77ADF10E4}"/>
      </w:docPartPr>
      <w:docPartBody>
        <w:p w:rsidR="004F3980" w:rsidRDefault="00000000">
          <w:pPr>
            <w:pStyle w:val="0FB9F338B72342BA86B9433AD905321B"/>
          </w:pPr>
          <w:r w:rsidRPr="00CF1A49">
            <w:t>·</w:t>
          </w:r>
        </w:p>
      </w:docPartBody>
    </w:docPart>
    <w:docPart>
      <w:docPartPr>
        <w:name w:val="A08C509A24F049BAB9BF88CA1CFDD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6C646-8AE4-4440-B635-344FDF2140EF}"/>
      </w:docPartPr>
      <w:docPartBody>
        <w:p w:rsidR="004F3980" w:rsidRDefault="00000000">
          <w:pPr>
            <w:pStyle w:val="A08C509A24F049BAB9BF88CA1CFDDD56"/>
          </w:pPr>
          <w:r w:rsidRPr="00CF1A49">
            <w:t>Phone</w:t>
          </w:r>
        </w:p>
      </w:docPartBody>
    </w:docPart>
    <w:docPart>
      <w:docPartPr>
        <w:name w:val="63A564EC5F0A485A8738C39BAC02B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00906-593C-4DB1-B366-813DC6C6F36E}"/>
      </w:docPartPr>
      <w:docPartBody>
        <w:p w:rsidR="004F3980" w:rsidRDefault="00000000">
          <w:pPr>
            <w:pStyle w:val="63A564EC5F0A485A8738C39BAC02B974"/>
          </w:pPr>
          <w:r w:rsidRPr="00CF1A49">
            <w:t>·</w:t>
          </w:r>
        </w:p>
      </w:docPartBody>
    </w:docPart>
    <w:docPart>
      <w:docPartPr>
        <w:name w:val="DC892D791D2C498FABFFF985C2F35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11BE5-38D3-4854-99DE-4D438170D4F9}"/>
      </w:docPartPr>
      <w:docPartBody>
        <w:p w:rsidR="004F3980" w:rsidRDefault="00000000">
          <w:pPr>
            <w:pStyle w:val="DC892D791D2C498FABFFF985C2F35922"/>
          </w:pPr>
          <w:r w:rsidRPr="00CF1A49">
            <w:t>LinkedIn Profile</w:t>
          </w:r>
        </w:p>
      </w:docPartBody>
    </w:docPart>
    <w:docPart>
      <w:docPartPr>
        <w:name w:val="1D73E2D3C95C4380A2B2A3AE689D8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74B56-8AF3-4EAB-996F-53415D584736}"/>
      </w:docPartPr>
      <w:docPartBody>
        <w:p w:rsidR="004F3980" w:rsidRDefault="00000000">
          <w:pPr>
            <w:pStyle w:val="1D73E2D3C95C4380A2B2A3AE689D8203"/>
          </w:pPr>
          <w:r w:rsidRPr="00CF1A49">
            <w:t>Education</w:t>
          </w:r>
        </w:p>
      </w:docPartBody>
    </w:docPart>
    <w:docPart>
      <w:docPartPr>
        <w:name w:val="806ED0B23FED4BE8AA49C0D8FFD11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B58E7-B782-4507-9468-0F17984D4560}"/>
      </w:docPartPr>
      <w:docPartBody>
        <w:p w:rsidR="004F3980" w:rsidRDefault="00000000">
          <w:pPr>
            <w:pStyle w:val="806ED0B23FED4BE8AA49C0D8FFD11673"/>
          </w:pPr>
          <w:r w:rsidRPr="00CF1A49">
            <w:t>Skills</w:t>
          </w:r>
        </w:p>
      </w:docPartBody>
    </w:docPart>
    <w:docPart>
      <w:docPartPr>
        <w:name w:val="0AC26BAFA465458FB29A9FE22850A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F7573-861C-4582-852B-B2E1C1C468D0}"/>
      </w:docPartPr>
      <w:docPartBody>
        <w:p w:rsidR="004F3980" w:rsidRDefault="00000000">
          <w:pPr>
            <w:pStyle w:val="0AC26BAFA465458FB29A9FE22850A289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9D"/>
    <w:rsid w:val="001657F1"/>
    <w:rsid w:val="004F3980"/>
    <w:rsid w:val="0057205F"/>
    <w:rsid w:val="0067229D"/>
    <w:rsid w:val="008C5A79"/>
    <w:rsid w:val="00B61DAF"/>
    <w:rsid w:val="00E8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D677322238F46D9BE368A775C401CC5">
    <w:name w:val="1D677322238F46D9BE368A775C401CC5"/>
  </w:style>
  <w:style w:type="paragraph" w:customStyle="1" w:styleId="0FB9F338B72342BA86B9433AD905321B">
    <w:name w:val="0FB9F338B72342BA86B9433AD905321B"/>
  </w:style>
  <w:style w:type="paragraph" w:customStyle="1" w:styleId="A08C509A24F049BAB9BF88CA1CFDDD56">
    <w:name w:val="A08C509A24F049BAB9BF88CA1CFDDD56"/>
  </w:style>
  <w:style w:type="paragraph" w:customStyle="1" w:styleId="63A564EC5F0A485A8738C39BAC02B974">
    <w:name w:val="63A564EC5F0A485A8738C39BAC02B974"/>
  </w:style>
  <w:style w:type="paragraph" w:customStyle="1" w:styleId="DC892D791D2C498FABFFF985C2F35922">
    <w:name w:val="DC892D791D2C498FABFFF985C2F35922"/>
  </w:style>
  <w:style w:type="character" w:styleId="SubtleReference">
    <w:name w:val="Subtle Reference"/>
    <w:basedOn w:val="DefaultParagraphFont"/>
    <w:uiPriority w:val="10"/>
    <w:qFormat/>
    <w:rsid w:val="0067229D"/>
    <w:rPr>
      <w:b/>
      <w:caps w:val="0"/>
      <w:smallCaps/>
      <w:color w:val="595959" w:themeColor="text1" w:themeTint="A6"/>
    </w:rPr>
  </w:style>
  <w:style w:type="paragraph" w:customStyle="1" w:styleId="1D73E2D3C95C4380A2B2A3AE689D8203">
    <w:name w:val="1D73E2D3C95C4380A2B2A3AE689D8203"/>
  </w:style>
  <w:style w:type="paragraph" w:customStyle="1" w:styleId="806ED0B23FED4BE8AA49C0D8FFD11673">
    <w:name w:val="806ED0B23FED4BE8AA49C0D8FFD11673"/>
  </w:style>
  <w:style w:type="paragraph" w:customStyle="1" w:styleId="0AC26BAFA465458FB29A9FE22850A289">
    <w:name w:val="0AC26BAFA465458FB29A9FE22850A2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Modern%20chronological%20resume.dotx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2023-03-22T15:10:00Z</dcterms:created>
  <dcterms:modified xsi:type="dcterms:W3CDTF">2023-06-06T07:26:00Z</dcterms:modified>
  <cp:category/>
</cp:coreProperties>
</file>